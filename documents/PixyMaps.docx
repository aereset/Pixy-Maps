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A2871" w14:textId="6ECAD506" w:rsidR="00213BA8" w:rsidRDefault="002D39B8" w:rsidP="000A3557">
      <w:pPr>
        <w:pStyle w:val="Ttulo"/>
        <w:jc w:val="center"/>
        <w:rPr>
          <w:lang w:val="en-GB"/>
        </w:rPr>
      </w:pPr>
      <w:r>
        <w:rPr>
          <w:lang w:val="en-GB"/>
        </w:rPr>
        <w:t>PIXY-MAPS</w:t>
      </w:r>
    </w:p>
    <w:p w14:paraId="3C67B51E" w14:textId="00E720C8" w:rsidR="000A3557" w:rsidRDefault="002D39B8" w:rsidP="002D39B8">
      <w:pPr>
        <w:pStyle w:val="Subttulo"/>
        <w:jc w:val="center"/>
        <w:rPr>
          <w:lang w:val="en-GB"/>
        </w:rPr>
      </w:pPr>
      <w:r>
        <w:rPr>
          <w:lang w:val="en-GB"/>
        </w:rPr>
        <w:t>guiado de robot móvil mediante visión artificial</w:t>
      </w:r>
    </w:p>
    <w:p w14:paraId="4FEA9094" w14:textId="4F263BA7" w:rsidR="001F051E" w:rsidRPr="001F051E" w:rsidRDefault="001F051E" w:rsidP="001F051E">
      <w:pPr>
        <w:jc w:val="center"/>
        <w:rPr>
          <w:sz w:val="40"/>
          <w:szCs w:val="40"/>
          <w:lang w:val="en-GB"/>
        </w:rPr>
      </w:pPr>
      <w:r w:rsidRPr="001F051E">
        <w:rPr>
          <w:sz w:val="40"/>
          <w:szCs w:val="40"/>
          <w:lang w:val="en-GB"/>
        </w:rPr>
        <w:t>AÑO 20</w:t>
      </w:r>
      <w:r w:rsidR="00073875">
        <w:rPr>
          <w:sz w:val="40"/>
          <w:szCs w:val="40"/>
          <w:lang w:val="en-GB"/>
        </w:rPr>
        <w:t>22</w:t>
      </w:r>
      <w:r w:rsidRPr="001F051E">
        <w:rPr>
          <w:sz w:val="40"/>
          <w:szCs w:val="40"/>
          <w:lang w:val="en-GB"/>
        </w:rPr>
        <w:t>/20</w:t>
      </w:r>
      <w:r w:rsidR="00073875">
        <w:rPr>
          <w:sz w:val="40"/>
          <w:szCs w:val="40"/>
          <w:lang w:val="en-GB"/>
        </w:rPr>
        <w:t>23</w:t>
      </w:r>
    </w:p>
    <w:p w14:paraId="129CEFC7" w14:textId="5787BD02" w:rsidR="009F4289" w:rsidRDefault="009F4289" w:rsidP="000A3557">
      <w:pPr>
        <w:rPr>
          <w:noProof/>
          <w:lang w:val="en-GB"/>
        </w:rPr>
      </w:pPr>
    </w:p>
    <w:p w14:paraId="0D6AE6DF" w14:textId="5927B720" w:rsidR="009F4289" w:rsidRDefault="009F4289" w:rsidP="000A3557">
      <w:pPr>
        <w:rPr>
          <w:noProof/>
          <w:lang w:val="en-GB"/>
        </w:rPr>
      </w:pPr>
    </w:p>
    <w:p w14:paraId="63A936B7" w14:textId="2813D8B4" w:rsidR="009F4289" w:rsidRDefault="009F4289" w:rsidP="000A3557">
      <w:pPr>
        <w:rPr>
          <w:noProof/>
          <w:lang w:val="en-GB"/>
        </w:rPr>
      </w:pPr>
    </w:p>
    <w:p w14:paraId="1C6D3D98" w14:textId="25E0BFA5" w:rsidR="009F4289" w:rsidRDefault="009F4289" w:rsidP="000A3557">
      <w:pPr>
        <w:rPr>
          <w:noProof/>
          <w:lang w:val="en-GB"/>
        </w:rPr>
      </w:pPr>
    </w:p>
    <w:p w14:paraId="3A24E519" w14:textId="77777777" w:rsidR="009F4289" w:rsidRDefault="009F4289" w:rsidP="000A3557">
      <w:pPr>
        <w:rPr>
          <w:noProof/>
          <w:lang w:val="en-GB"/>
        </w:rPr>
      </w:pPr>
    </w:p>
    <w:p w14:paraId="131F5996" w14:textId="77777777" w:rsidR="009F4289" w:rsidRDefault="009F4289" w:rsidP="000A3557">
      <w:pPr>
        <w:rPr>
          <w:noProof/>
          <w:lang w:val="en-GB"/>
        </w:rPr>
      </w:pPr>
    </w:p>
    <w:p w14:paraId="64E700EF" w14:textId="34BC994C" w:rsidR="000A3557" w:rsidRDefault="009F4289" w:rsidP="009F4289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416446C" wp14:editId="5805AAE3">
            <wp:extent cx="1456940" cy="1600835"/>
            <wp:effectExtent l="0" t="0" r="0" b="0"/>
            <wp:docPr id="29" name="Imagen 29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321" cy="160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1CF3A" w14:textId="77777777" w:rsidR="009F4289" w:rsidRPr="009F4289" w:rsidRDefault="009F4289" w:rsidP="009F4289">
      <w:pPr>
        <w:jc w:val="center"/>
        <w:rPr>
          <w:sz w:val="22"/>
          <w:szCs w:val="22"/>
          <w:lang w:val="en-GB"/>
        </w:rPr>
      </w:pPr>
    </w:p>
    <w:p w14:paraId="25E2A6B0" w14:textId="74B96EE8" w:rsidR="000A3557" w:rsidRPr="001F051E" w:rsidRDefault="000A3557" w:rsidP="000A3557">
      <w:pPr>
        <w:jc w:val="center"/>
        <w:rPr>
          <w:sz w:val="52"/>
          <w:szCs w:val="52"/>
          <w:lang w:val="en-GB"/>
        </w:rPr>
      </w:pPr>
      <w:proofErr w:type="spellStart"/>
      <w:r w:rsidRPr="001F051E">
        <w:rPr>
          <w:sz w:val="52"/>
          <w:szCs w:val="52"/>
          <w:lang w:val="en-GB"/>
        </w:rPr>
        <w:t>Asociación</w:t>
      </w:r>
      <w:proofErr w:type="spellEnd"/>
      <w:r w:rsidRPr="001F051E">
        <w:rPr>
          <w:sz w:val="52"/>
          <w:szCs w:val="52"/>
          <w:lang w:val="en-GB"/>
        </w:rPr>
        <w:t xml:space="preserve"> de </w:t>
      </w:r>
      <w:proofErr w:type="spellStart"/>
      <w:r w:rsidRPr="001F051E">
        <w:rPr>
          <w:sz w:val="52"/>
          <w:szCs w:val="52"/>
          <w:lang w:val="en-GB"/>
        </w:rPr>
        <w:t>Estudiantes</w:t>
      </w:r>
      <w:proofErr w:type="spellEnd"/>
      <w:r w:rsidRPr="001F051E">
        <w:rPr>
          <w:sz w:val="52"/>
          <w:szCs w:val="52"/>
          <w:lang w:val="en-GB"/>
        </w:rPr>
        <w:t xml:space="preserve"> Reset</w:t>
      </w:r>
    </w:p>
    <w:p w14:paraId="08E09EC4" w14:textId="3FC06C88" w:rsidR="001F051E" w:rsidRPr="001F051E" w:rsidRDefault="001F051E" w:rsidP="000A3557">
      <w:pPr>
        <w:jc w:val="center"/>
        <w:rPr>
          <w:sz w:val="32"/>
          <w:szCs w:val="32"/>
          <w:lang w:val="en-GB"/>
        </w:rPr>
      </w:pPr>
      <w:r w:rsidRPr="001F051E">
        <w:rPr>
          <w:sz w:val="32"/>
          <w:szCs w:val="32"/>
          <w:lang w:val="en-GB"/>
        </w:rPr>
        <w:t xml:space="preserve">Escuela Técnica Superior de </w:t>
      </w:r>
      <w:proofErr w:type="spellStart"/>
      <w:r w:rsidRPr="001F051E">
        <w:rPr>
          <w:sz w:val="32"/>
          <w:szCs w:val="32"/>
          <w:lang w:val="en-GB"/>
        </w:rPr>
        <w:t>Ingenieros</w:t>
      </w:r>
      <w:proofErr w:type="spellEnd"/>
      <w:r w:rsidRPr="001F051E">
        <w:rPr>
          <w:sz w:val="32"/>
          <w:szCs w:val="32"/>
          <w:lang w:val="en-GB"/>
        </w:rPr>
        <w:t xml:space="preserve"> </w:t>
      </w:r>
      <w:proofErr w:type="spellStart"/>
      <w:r w:rsidRPr="001F051E">
        <w:rPr>
          <w:sz w:val="32"/>
          <w:szCs w:val="32"/>
          <w:lang w:val="en-GB"/>
        </w:rPr>
        <w:t>Industriales</w:t>
      </w:r>
      <w:proofErr w:type="spellEnd"/>
      <w:r w:rsidRPr="001F051E">
        <w:rPr>
          <w:sz w:val="32"/>
          <w:szCs w:val="32"/>
          <w:lang w:val="en-GB"/>
        </w:rPr>
        <w:t xml:space="preserve"> - UPM</w:t>
      </w:r>
    </w:p>
    <w:p w14:paraId="68072D69" w14:textId="77777777" w:rsidR="009F4289" w:rsidRDefault="009F4289" w:rsidP="009F4289">
      <w:pPr>
        <w:rPr>
          <w:rStyle w:val="Textoennegrita"/>
        </w:rPr>
      </w:pPr>
    </w:p>
    <w:tbl>
      <w:tblPr>
        <w:tblStyle w:val="Tablaconcuadrcula"/>
        <w:tblpPr w:leftFromText="180" w:rightFromText="180" w:vertAnchor="text" w:horzAnchor="margin" w:tblpY="705"/>
        <w:tblW w:w="0" w:type="auto"/>
        <w:tblLook w:val="04A0" w:firstRow="1" w:lastRow="0" w:firstColumn="1" w:lastColumn="0" w:noHBand="0" w:noVBand="1"/>
      </w:tblPr>
      <w:tblGrid>
        <w:gridCol w:w="987"/>
        <w:gridCol w:w="2782"/>
        <w:gridCol w:w="3350"/>
        <w:gridCol w:w="1375"/>
      </w:tblGrid>
      <w:tr w:rsidR="009F4289" w14:paraId="2165B38B" w14:textId="77777777" w:rsidTr="00073875">
        <w:tc>
          <w:tcPr>
            <w:tcW w:w="987" w:type="dxa"/>
          </w:tcPr>
          <w:p w14:paraId="3B0F7731" w14:textId="62B1BD2A" w:rsidR="009F4289" w:rsidRPr="009F4289" w:rsidRDefault="009F4289" w:rsidP="00073875">
            <w:pPr>
              <w:jc w:val="center"/>
              <w:rPr>
                <w:rStyle w:val="Textoennegrita"/>
                <w:sz w:val="24"/>
                <w:szCs w:val="24"/>
              </w:rPr>
            </w:pPr>
            <w:r w:rsidRPr="009F4289">
              <w:rPr>
                <w:rStyle w:val="Textoennegrita"/>
                <w:sz w:val="24"/>
                <w:szCs w:val="24"/>
              </w:rPr>
              <w:t>Versión</w:t>
            </w:r>
          </w:p>
        </w:tc>
        <w:tc>
          <w:tcPr>
            <w:tcW w:w="2782" w:type="dxa"/>
          </w:tcPr>
          <w:p w14:paraId="5B5C75C8" w14:textId="33CBFB14" w:rsidR="009F4289" w:rsidRPr="009F4289" w:rsidRDefault="009F4289" w:rsidP="00073875">
            <w:pPr>
              <w:jc w:val="center"/>
              <w:rPr>
                <w:rStyle w:val="Textoennegrita"/>
                <w:sz w:val="24"/>
                <w:szCs w:val="24"/>
              </w:rPr>
            </w:pPr>
            <w:r w:rsidRPr="009F4289">
              <w:rPr>
                <w:rStyle w:val="Textoennegrita"/>
                <w:sz w:val="24"/>
                <w:szCs w:val="24"/>
              </w:rPr>
              <w:t>Autor</w:t>
            </w:r>
          </w:p>
        </w:tc>
        <w:tc>
          <w:tcPr>
            <w:tcW w:w="3350" w:type="dxa"/>
          </w:tcPr>
          <w:p w14:paraId="051F517A" w14:textId="6AEBAB8A" w:rsidR="009F4289" w:rsidRPr="009F4289" w:rsidRDefault="009F4289" w:rsidP="00073875">
            <w:pPr>
              <w:jc w:val="center"/>
              <w:rPr>
                <w:rStyle w:val="Textoennegrita"/>
                <w:sz w:val="24"/>
                <w:szCs w:val="24"/>
              </w:rPr>
            </w:pPr>
            <w:r w:rsidRPr="009F4289">
              <w:rPr>
                <w:rStyle w:val="Textoennegrita"/>
                <w:sz w:val="24"/>
                <w:szCs w:val="24"/>
              </w:rPr>
              <w:t>Comentarios</w:t>
            </w:r>
          </w:p>
        </w:tc>
        <w:tc>
          <w:tcPr>
            <w:tcW w:w="1375" w:type="dxa"/>
          </w:tcPr>
          <w:p w14:paraId="1D85644E" w14:textId="7E58E810" w:rsidR="009F4289" w:rsidRPr="009F4289" w:rsidRDefault="009F4289" w:rsidP="00073875">
            <w:pPr>
              <w:jc w:val="center"/>
              <w:rPr>
                <w:rStyle w:val="Textoennegrita"/>
                <w:sz w:val="24"/>
                <w:szCs w:val="24"/>
              </w:rPr>
            </w:pPr>
            <w:r w:rsidRPr="009F4289">
              <w:rPr>
                <w:rStyle w:val="Textoennegrita"/>
                <w:sz w:val="24"/>
                <w:szCs w:val="24"/>
              </w:rPr>
              <w:t>Fecha</w:t>
            </w:r>
          </w:p>
        </w:tc>
      </w:tr>
      <w:tr w:rsidR="009F4289" w14:paraId="1C1EFB0D" w14:textId="77777777" w:rsidTr="00073875">
        <w:tc>
          <w:tcPr>
            <w:tcW w:w="987" w:type="dxa"/>
          </w:tcPr>
          <w:p w14:paraId="55A59F9B" w14:textId="134355A4" w:rsidR="009F4289" w:rsidRPr="00073875" w:rsidRDefault="00073875" w:rsidP="00073875">
            <w:pPr>
              <w:jc w:val="center"/>
              <w:rPr>
                <w:rStyle w:val="Textoennegrita"/>
                <w:b w:val="0"/>
                <w:bCs w:val="0"/>
                <w:sz w:val="24"/>
                <w:szCs w:val="24"/>
              </w:rPr>
            </w:pPr>
            <w:r w:rsidRPr="00073875">
              <w:rPr>
                <w:rStyle w:val="Textoennegrit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782" w:type="dxa"/>
          </w:tcPr>
          <w:p w14:paraId="4DE8DB6B" w14:textId="688F0A7B" w:rsidR="009F4289" w:rsidRPr="00073875" w:rsidRDefault="00073875" w:rsidP="00073875">
            <w:pPr>
              <w:jc w:val="center"/>
              <w:rPr>
                <w:rStyle w:val="Textoennegrita"/>
                <w:b w:val="0"/>
                <w:bCs w:val="0"/>
                <w:sz w:val="24"/>
                <w:szCs w:val="24"/>
              </w:rPr>
            </w:pPr>
            <w:r>
              <w:rPr>
                <w:rStyle w:val="Textoennegrita"/>
                <w:b w:val="0"/>
                <w:bCs w:val="0"/>
                <w:sz w:val="24"/>
                <w:szCs w:val="24"/>
              </w:rPr>
              <w:t>Jaime Bravo Algaba</w:t>
            </w:r>
          </w:p>
        </w:tc>
        <w:tc>
          <w:tcPr>
            <w:tcW w:w="3350" w:type="dxa"/>
          </w:tcPr>
          <w:p w14:paraId="7936771A" w14:textId="5C97A122" w:rsidR="009F4289" w:rsidRPr="00073875" w:rsidRDefault="00073875" w:rsidP="00073875">
            <w:pPr>
              <w:jc w:val="center"/>
              <w:rPr>
                <w:rStyle w:val="Textoennegrita"/>
                <w:b w:val="0"/>
                <w:bCs w:val="0"/>
                <w:sz w:val="24"/>
                <w:szCs w:val="24"/>
              </w:rPr>
            </w:pPr>
            <w:r>
              <w:rPr>
                <w:rStyle w:val="Textoennegrita"/>
                <w:b w:val="0"/>
                <w:bCs w:val="0"/>
                <w:sz w:val="24"/>
                <w:szCs w:val="24"/>
              </w:rPr>
              <w:t>Versió</w:t>
            </w:r>
            <w:r w:rsidR="002D39B8">
              <w:rPr>
                <w:rStyle w:val="Textoennegrita"/>
                <w:b w:val="0"/>
                <w:bCs w:val="0"/>
                <w:sz w:val="24"/>
                <w:szCs w:val="24"/>
              </w:rPr>
              <w:t>n Inicial</w:t>
            </w:r>
          </w:p>
        </w:tc>
        <w:tc>
          <w:tcPr>
            <w:tcW w:w="1375" w:type="dxa"/>
          </w:tcPr>
          <w:p w14:paraId="39841B7A" w14:textId="02C52773" w:rsidR="009F4289" w:rsidRPr="00073875" w:rsidRDefault="002D39B8" w:rsidP="00073875">
            <w:pPr>
              <w:jc w:val="center"/>
              <w:rPr>
                <w:rStyle w:val="Textoennegrita"/>
                <w:b w:val="0"/>
                <w:bCs w:val="0"/>
                <w:sz w:val="24"/>
                <w:szCs w:val="24"/>
              </w:rPr>
            </w:pPr>
            <w:r>
              <w:rPr>
                <w:rStyle w:val="Textoennegrita"/>
                <w:b w:val="0"/>
                <w:bCs w:val="0"/>
                <w:sz w:val="24"/>
                <w:szCs w:val="24"/>
              </w:rPr>
              <w:t>27</w:t>
            </w:r>
            <w:r w:rsidR="00073875">
              <w:rPr>
                <w:rStyle w:val="Textoennegrita"/>
                <w:b w:val="0"/>
                <w:bCs w:val="0"/>
                <w:sz w:val="24"/>
                <w:szCs w:val="24"/>
              </w:rPr>
              <w:t>/09/2022</w:t>
            </w:r>
          </w:p>
        </w:tc>
      </w:tr>
      <w:tr w:rsidR="009F4289" w14:paraId="33661B47" w14:textId="77777777" w:rsidTr="00073875">
        <w:tc>
          <w:tcPr>
            <w:tcW w:w="987" w:type="dxa"/>
          </w:tcPr>
          <w:p w14:paraId="7F1649D6" w14:textId="3F18E94B" w:rsidR="009F4289" w:rsidRPr="00073875" w:rsidRDefault="009F4289" w:rsidP="00073875">
            <w:pPr>
              <w:jc w:val="center"/>
              <w:rPr>
                <w:rStyle w:val="Textoennegrit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82" w:type="dxa"/>
          </w:tcPr>
          <w:p w14:paraId="151B9DFE" w14:textId="56095544" w:rsidR="009F4289" w:rsidRPr="00073875" w:rsidRDefault="009F4289" w:rsidP="00073875">
            <w:pPr>
              <w:jc w:val="center"/>
              <w:rPr>
                <w:rStyle w:val="Textoennegrit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50" w:type="dxa"/>
          </w:tcPr>
          <w:p w14:paraId="5F88C781" w14:textId="15ED9211" w:rsidR="009F4289" w:rsidRPr="00073875" w:rsidRDefault="009F4289" w:rsidP="00073875">
            <w:pPr>
              <w:jc w:val="center"/>
              <w:rPr>
                <w:rStyle w:val="Textoennegrit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75" w:type="dxa"/>
          </w:tcPr>
          <w:p w14:paraId="1D5A7C7A" w14:textId="4072F9FF" w:rsidR="009F4289" w:rsidRPr="00073875" w:rsidRDefault="009F4289" w:rsidP="00073875">
            <w:pPr>
              <w:jc w:val="center"/>
              <w:rPr>
                <w:rStyle w:val="Textoennegrita"/>
                <w:b w:val="0"/>
                <w:bCs w:val="0"/>
                <w:sz w:val="24"/>
                <w:szCs w:val="24"/>
              </w:rPr>
            </w:pPr>
          </w:p>
        </w:tc>
      </w:tr>
      <w:tr w:rsidR="009F4289" w14:paraId="6F555A6D" w14:textId="77777777" w:rsidTr="00073875">
        <w:tc>
          <w:tcPr>
            <w:tcW w:w="987" w:type="dxa"/>
          </w:tcPr>
          <w:p w14:paraId="6F314D27" w14:textId="77777777" w:rsidR="009F4289" w:rsidRPr="00073875" w:rsidRDefault="009F4289" w:rsidP="00073875">
            <w:pPr>
              <w:jc w:val="center"/>
              <w:rPr>
                <w:rStyle w:val="Textoennegrit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82" w:type="dxa"/>
          </w:tcPr>
          <w:p w14:paraId="5169D39E" w14:textId="77777777" w:rsidR="009F4289" w:rsidRPr="00073875" w:rsidRDefault="009F4289" w:rsidP="00073875">
            <w:pPr>
              <w:jc w:val="center"/>
              <w:rPr>
                <w:rStyle w:val="Textoennegrit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50" w:type="dxa"/>
          </w:tcPr>
          <w:p w14:paraId="63E83760" w14:textId="77777777" w:rsidR="009F4289" w:rsidRPr="00073875" w:rsidRDefault="009F4289" w:rsidP="00073875">
            <w:pPr>
              <w:jc w:val="center"/>
              <w:rPr>
                <w:rStyle w:val="Textoennegrit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75" w:type="dxa"/>
          </w:tcPr>
          <w:p w14:paraId="5EA15C0D" w14:textId="77777777" w:rsidR="009F4289" w:rsidRPr="00073875" w:rsidRDefault="009F4289" w:rsidP="00073875">
            <w:pPr>
              <w:jc w:val="center"/>
              <w:rPr>
                <w:rStyle w:val="Textoennegrita"/>
                <w:b w:val="0"/>
                <w:bCs w:val="0"/>
                <w:sz w:val="24"/>
                <w:szCs w:val="24"/>
              </w:rPr>
            </w:pPr>
          </w:p>
        </w:tc>
      </w:tr>
      <w:tr w:rsidR="009F4289" w14:paraId="61D1D46F" w14:textId="77777777" w:rsidTr="00073875">
        <w:tc>
          <w:tcPr>
            <w:tcW w:w="987" w:type="dxa"/>
          </w:tcPr>
          <w:p w14:paraId="387B0388" w14:textId="77777777" w:rsidR="009F4289" w:rsidRPr="00073875" w:rsidRDefault="009F4289" w:rsidP="00073875">
            <w:pPr>
              <w:jc w:val="center"/>
              <w:rPr>
                <w:rStyle w:val="Textoennegrit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82" w:type="dxa"/>
          </w:tcPr>
          <w:p w14:paraId="62433CAA" w14:textId="77777777" w:rsidR="009F4289" w:rsidRPr="00073875" w:rsidRDefault="009F4289" w:rsidP="00073875">
            <w:pPr>
              <w:jc w:val="center"/>
              <w:rPr>
                <w:rStyle w:val="Textoennegrit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50" w:type="dxa"/>
          </w:tcPr>
          <w:p w14:paraId="487B31CE" w14:textId="77777777" w:rsidR="009F4289" w:rsidRPr="00073875" w:rsidRDefault="009F4289" w:rsidP="00073875">
            <w:pPr>
              <w:jc w:val="center"/>
              <w:rPr>
                <w:rStyle w:val="Textoennegrit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75" w:type="dxa"/>
          </w:tcPr>
          <w:p w14:paraId="393282D4" w14:textId="77777777" w:rsidR="009F4289" w:rsidRPr="00073875" w:rsidRDefault="009F4289" w:rsidP="00073875">
            <w:pPr>
              <w:jc w:val="center"/>
              <w:rPr>
                <w:rStyle w:val="Textoennegrita"/>
                <w:b w:val="0"/>
                <w:bCs w:val="0"/>
                <w:sz w:val="24"/>
                <w:szCs w:val="24"/>
              </w:rPr>
            </w:pPr>
          </w:p>
        </w:tc>
      </w:tr>
    </w:tbl>
    <w:p w14:paraId="662F27DF" w14:textId="0614D39F" w:rsidR="009F4289" w:rsidRPr="009F4289" w:rsidRDefault="009F4289" w:rsidP="009F4289">
      <w:pPr>
        <w:rPr>
          <w:rStyle w:val="Textoennegrita"/>
          <w:sz w:val="24"/>
          <w:szCs w:val="24"/>
        </w:rPr>
      </w:pPr>
      <w:r w:rsidRPr="009F4289">
        <w:rPr>
          <w:rStyle w:val="Textoennegrita"/>
          <w:sz w:val="24"/>
          <w:szCs w:val="24"/>
        </w:rPr>
        <w:t>CONTROL DE VERSIONES</w:t>
      </w:r>
    </w:p>
    <w:p w14:paraId="1ABA68C8" w14:textId="5131ED38" w:rsidR="000A3557" w:rsidRPr="000A3557" w:rsidRDefault="000A3557" w:rsidP="002D39B8">
      <w:pPr>
        <w:rPr>
          <w:rStyle w:val="nfasisintenso"/>
          <w:lang w:val="en-GB"/>
        </w:rPr>
        <w:sectPr w:rsidR="000A3557" w:rsidRPr="000A3557" w:rsidSect="00213BA8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3BF8D9E1" w14:textId="608725F1" w:rsidR="00213BA8" w:rsidRDefault="00213BA8">
      <w:pPr>
        <w:jc w:val="left"/>
        <w:rPr>
          <w:rFonts w:ascii="LTAtomatic" w:hAnsi="LTAtomatic"/>
          <w:b/>
          <w:caps/>
          <w:noProof/>
          <w:sz w:val="44"/>
          <w:szCs w:val="44"/>
          <w:u w:val="single"/>
          <w:lang w:val="en-GB"/>
        </w:rPr>
      </w:pPr>
    </w:p>
    <w:p w14:paraId="2BA6F33A" w14:textId="11E7E846" w:rsidR="001F051E" w:rsidRDefault="001F051E">
      <w:pPr>
        <w:pStyle w:val="TDC1"/>
        <w:rPr>
          <w:rFonts w:ascii="LTAtomatic" w:hAnsi="LTAtomatic"/>
          <w:sz w:val="44"/>
          <w:szCs w:val="44"/>
          <w:lang w:val="en-GB"/>
        </w:rPr>
      </w:pPr>
      <w:r>
        <w:rPr>
          <w:rFonts w:ascii="LTAtomatic" w:hAnsi="LTAtomatic"/>
          <w:sz w:val="44"/>
          <w:szCs w:val="44"/>
          <w:lang w:val="en-GB"/>
        </w:rPr>
        <w:t>Índice</w:t>
      </w:r>
    </w:p>
    <w:p w14:paraId="798782FA" w14:textId="77777777" w:rsidR="001F051E" w:rsidRDefault="001F051E">
      <w:pPr>
        <w:pStyle w:val="TDC1"/>
        <w:rPr>
          <w:rFonts w:ascii="LTAtomatic" w:hAnsi="LTAtomatic"/>
          <w:sz w:val="44"/>
          <w:szCs w:val="44"/>
          <w:lang w:val="en-GB"/>
        </w:rPr>
      </w:pPr>
    </w:p>
    <w:p w14:paraId="7F403664" w14:textId="532E4152" w:rsidR="006D2886" w:rsidRDefault="00FC04A7">
      <w:pPr>
        <w:pStyle w:val="TDC1"/>
        <w:rPr>
          <w:b w:val="0"/>
          <w:caps w:val="0"/>
          <w:sz w:val="22"/>
          <w:szCs w:val="22"/>
          <w:u w:val="none"/>
          <w:lang w:val="en-GB" w:eastAsia="en-GB"/>
        </w:rPr>
      </w:pPr>
      <w:r w:rsidRPr="00E510D8">
        <w:rPr>
          <w:rFonts w:ascii="LTAtomatic" w:hAnsi="LTAtomatic"/>
          <w:sz w:val="44"/>
          <w:szCs w:val="44"/>
          <w:lang w:val="en-GB"/>
        </w:rPr>
        <w:fldChar w:fldCharType="begin"/>
      </w:r>
      <w:r w:rsidRPr="00E510D8">
        <w:rPr>
          <w:rFonts w:ascii="LTAtomatic" w:hAnsi="LTAtomatic"/>
          <w:sz w:val="44"/>
          <w:szCs w:val="44"/>
        </w:rPr>
        <w:instrText xml:space="preserve"> TOC \o "1-2" \u </w:instrText>
      </w:r>
      <w:r w:rsidRPr="00E510D8">
        <w:rPr>
          <w:rFonts w:ascii="LTAtomatic" w:hAnsi="LTAtomatic"/>
          <w:sz w:val="44"/>
          <w:szCs w:val="44"/>
          <w:lang w:val="en-GB"/>
        </w:rPr>
        <w:fldChar w:fldCharType="separate"/>
      </w:r>
      <w:r w:rsidR="006D2886">
        <w:t>1.</w:t>
      </w:r>
      <w:r w:rsidR="006D2886">
        <w:rPr>
          <w:b w:val="0"/>
          <w:caps w:val="0"/>
          <w:sz w:val="22"/>
          <w:szCs w:val="22"/>
          <w:u w:val="none"/>
          <w:lang w:val="en-GB" w:eastAsia="en-GB"/>
        </w:rPr>
        <w:tab/>
      </w:r>
      <w:r w:rsidR="006D2886">
        <w:t>INTRODUCción</w:t>
      </w:r>
      <w:r w:rsidR="006D2886">
        <w:tab/>
      </w:r>
      <w:r w:rsidR="006D2886">
        <w:fldChar w:fldCharType="begin"/>
      </w:r>
      <w:r w:rsidR="006D2886">
        <w:instrText xml:space="preserve"> PAGEREF _Toc115199251 \h </w:instrText>
      </w:r>
      <w:r w:rsidR="006D2886">
        <w:fldChar w:fldCharType="separate"/>
      </w:r>
      <w:r w:rsidR="006D2886">
        <w:t>2</w:t>
      </w:r>
      <w:r w:rsidR="006D2886">
        <w:fldChar w:fldCharType="end"/>
      </w:r>
    </w:p>
    <w:p w14:paraId="5D73A804" w14:textId="5C7F41CC" w:rsidR="006D2886" w:rsidRDefault="006D2886">
      <w:pPr>
        <w:pStyle w:val="TDC2"/>
        <w:rPr>
          <w:noProof/>
          <w:sz w:val="22"/>
          <w:szCs w:val="22"/>
          <w:lang w:val="en-GB" w:eastAsia="en-GB"/>
        </w:rPr>
      </w:pPr>
      <w:r>
        <w:rPr>
          <w:noProof/>
        </w:rPr>
        <w:t>1.1.</w:t>
      </w:r>
      <w:r>
        <w:rPr>
          <w:noProof/>
          <w:sz w:val="22"/>
          <w:szCs w:val="22"/>
          <w:lang w:val="en-GB" w:eastAsia="en-GB"/>
        </w:rPr>
        <w:tab/>
      </w:r>
      <w:r>
        <w:rPr>
          <w:noProof/>
        </w:rPr>
        <w:t>DESCRIPCIÓN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_Toc115199252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9018DE0" w14:textId="082A8520" w:rsidR="006D2886" w:rsidRDefault="006D2886">
      <w:pPr>
        <w:pStyle w:val="TDC2"/>
        <w:rPr>
          <w:noProof/>
          <w:sz w:val="22"/>
          <w:szCs w:val="22"/>
          <w:lang w:val="en-GB" w:eastAsia="en-GB"/>
        </w:rPr>
      </w:pPr>
      <w:r>
        <w:rPr>
          <w:noProof/>
        </w:rPr>
        <w:t>1.2.</w:t>
      </w:r>
      <w:r>
        <w:rPr>
          <w:noProof/>
          <w:sz w:val="22"/>
          <w:szCs w:val="22"/>
          <w:lang w:val="en-GB" w:eastAsia="en-GB"/>
        </w:rPr>
        <w:tab/>
      </w: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_Toc115199253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AC9DD9" w14:textId="0C598E4C" w:rsidR="006D2886" w:rsidRDefault="006D2886">
      <w:pPr>
        <w:pStyle w:val="TDC2"/>
        <w:rPr>
          <w:noProof/>
          <w:sz w:val="22"/>
          <w:szCs w:val="22"/>
          <w:lang w:val="en-GB" w:eastAsia="en-GB"/>
        </w:rPr>
      </w:pPr>
      <w:r>
        <w:rPr>
          <w:noProof/>
        </w:rPr>
        <w:t>1.3. Repositorio de github y estructura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_Toc115199254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14BA9F" w14:textId="78304EA4" w:rsidR="00FC04A7" w:rsidRPr="00E510D8" w:rsidRDefault="00FC04A7" w:rsidP="00FC04A7">
      <w:pPr>
        <w:pStyle w:val="Ttulo"/>
        <w:spacing w:after="100" w:afterAutospacing="1"/>
        <w:contextualSpacing/>
        <w:rPr>
          <w:rFonts w:ascii="LTAtomatic" w:hAnsi="LTAtomatic"/>
          <w:b w:val="0"/>
          <w:sz w:val="44"/>
          <w:szCs w:val="44"/>
        </w:rPr>
      </w:pPr>
      <w:r w:rsidRPr="00E510D8">
        <w:rPr>
          <w:rFonts w:ascii="LTAtomatic" w:hAnsi="LTAtomatic"/>
          <w:b w:val="0"/>
          <w:sz w:val="44"/>
          <w:szCs w:val="44"/>
          <w:lang w:val="en-GB"/>
        </w:rPr>
        <w:fldChar w:fldCharType="end"/>
      </w:r>
    </w:p>
    <w:p w14:paraId="5D218F99" w14:textId="77777777" w:rsidR="00FC04A7" w:rsidRPr="00FC04A7" w:rsidRDefault="00FC04A7">
      <w:pPr>
        <w:jc w:val="left"/>
        <w:rPr>
          <w:rFonts w:ascii="LTAtomatic" w:eastAsiaTheme="majorEastAsia" w:hAnsi="LTAtomatic" w:cstheme="majorBidi"/>
          <w:b/>
          <w:caps/>
          <w:color w:val="4472C4" w:themeColor="accent1"/>
          <w:spacing w:val="10"/>
          <w:sz w:val="44"/>
          <w:szCs w:val="44"/>
        </w:rPr>
      </w:pPr>
      <w:r w:rsidRPr="00FC04A7">
        <w:rPr>
          <w:rFonts w:ascii="LTAtomatic" w:hAnsi="LTAtomatic"/>
          <w:b/>
          <w:sz w:val="44"/>
          <w:szCs w:val="44"/>
        </w:rPr>
        <w:br w:type="page"/>
      </w:r>
    </w:p>
    <w:p w14:paraId="013DEAD7" w14:textId="502742A3" w:rsidR="00AA3519" w:rsidRPr="00E82E37" w:rsidRDefault="00E62130" w:rsidP="00EE3939">
      <w:pPr>
        <w:pStyle w:val="Ttulo"/>
        <w:rPr>
          <w:rFonts w:ascii="LTAtomatic" w:hAnsi="LTAtomatic"/>
          <w:b w:val="0"/>
          <w:sz w:val="44"/>
          <w:szCs w:val="44"/>
        </w:rPr>
      </w:pPr>
      <w:r>
        <w:rPr>
          <w:rFonts w:ascii="LTAtomatic" w:hAnsi="LTAtomatic"/>
          <w:sz w:val="44"/>
          <w:szCs w:val="44"/>
        </w:rPr>
        <w:lastRenderedPageBreak/>
        <w:t>pixy-maps</w:t>
      </w:r>
    </w:p>
    <w:p w14:paraId="3F66DA7A" w14:textId="6D6322B0" w:rsidR="00AA3519" w:rsidRPr="00E82E37" w:rsidRDefault="00AA3519" w:rsidP="00AA3519"/>
    <w:p w14:paraId="67D83FC7" w14:textId="4B1BE831" w:rsidR="00AA3519" w:rsidRPr="00091106" w:rsidRDefault="00E62130" w:rsidP="00AA3519">
      <w:pPr>
        <w:pStyle w:val="Ttulo1"/>
        <w:numPr>
          <w:ilvl w:val="0"/>
          <w:numId w:val="1"/>
        </w:numPr>
        <w:ind w:left="426"/>
        <w:jc w:val="left"/>
      </w:pPr>
      <w:bookmarkStart w:id="0" w:name="_Toc115199251"/>
      <w:r>
        <w:t>INTRODUCción</w:t>
      </w:r>
      <w:bookmarkEnd w:id="0"/>
    </w:p>
    <w:p w14:paraId="6E13A934" w14:textId="672B9103" w:rsidR="00AA3519" w:rsidRPr="003A3332" w:rsidRDefault="00E62130" w:rsidP="00AA3519">
      <w:pPr>
        <w:pStyle w:val="Ttulo2"/>
        <w:numPr>
          <w:ilvl w:val="1"/>
          <w:numId w:val="1"/>
        </w:numPr>
        <w:ind w:hanging="436"/>
        <w:jc w:val="left"/>
      </w:pPr>
      <w:bookmarkStart w:id="1" w:name="_Hlk498305476"/>
      <w:bookmarkEnd w:id="1"/>
      <w:r>
        <w:t xml:space="preserve"> </w:t>
      </w:r>
      <w:bookmarkStart w:id="2" w:name="_Toc115199252"/>
      <w:r>
        <w:t>DESCRIPCIÓN DEL PROYECTO</w:t>
      </w:r>
      <w:bookmarkEnd w:id="2"/>
    </w:p>
    <w:p w14:paraId="2D6A235E" w14:textId="5A6E78BE" w:rsidR="00B90293" w:rsidRDefault="00E62130" w:rsidP="00E62130">
      <w:pPr>
        <w:ind w:firstLine="284"/>
      </w:pPr>
      <w:r>
        <w:t>“</w:t>
      </w:r>
      <w:proofErr w:type="spellStart"/>
      <w:r>
        <w:t>Pixy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” es un proyecto que </w:t>
      </w:r>
      <w:r w:rsidR="00723FEF">
        <w:t>consiste</w:t>
      </w:r>
      <w:r>
        <w:t xml:space="preserve"> </w:t>
      </w:r>
      <w:r w:rsidR="00723FEF">
        <w:t>en el guiado de</w:t>
      </w:r>
      <w:r>
        <w:t xml:space="preserve"> un robot móvil de tipo diferencial, haciendo uso de marcadores de colores. Para ello se han implementado dos sistemas:</w:t>
      </w:r>
    </w:p>
    <w:p w14:paraId="67DDC0EF" w14:textId="4DC85E39" w:rsidR="00723FEF" w:rsidRDefault="00E62130" w:rsidP="00723FEF">
      <w:pPr>
        <w:pStyle w:val="Prrafodelista"/>
        <w:numPr>
          <w:ilvl w:val="0"/>
          <w:numId w:val="17"/>
        </w:numPr>
      </w:pPr>
      <w:r w:rsidRPr="00723FEF">
        <w:rPr>
          <w:b/>
          <w:bCs/>
        </w:rPr>
        <w:t>Sistema de Visión:</w:t>
      </w:r>
      <w:r>
        <w:t xml:space="preserve"> consiste en una tarjeta </w:t>
      </w:r>
      <w:proofErr w:type="spellStart"/>
      <w:r>
        <w:t>NodeMCU</w:t>
      </w:r>
      <w:proofErr w:type="spellEnd"/>
      <w:r>
        <w:t xml:space="preserve"> </w:t>
      </w:r>
      <w:r w:rsidR="00723FEF">
        <w:t xml:space="preserve">conectada a una cámara </w:t>
      </w:r>
      <w:proofErr w:type="spellStart"/>
      <w:r w:rsidR="00723FEF">
        <w:t>Pixy</w:t>
      </w:r>
      <w:proofErr w:type="spellEnd"/>
      <w:r w:rsidR="00723FEF">
        <w:t xml:space="preserve"> 1. La cámara detecta la posición (X,Y) de unos marcadores de colores en el suelo. Por su parte, la </w:t>
      </w:r>
      <w:proofErr w:type="spellStart"/>
      <w:r w:rsidR="00723FEF">
        <w:t>NodeMCU</w:t>
      </w:r>
      <w:proofErr w:type="spellEnd"/>
      <w:r w:rsidR="00723FEF">
        <w:t xml:space="preserve"> despliega una red </w:t>
      </w:r>
      <w:proofErr w:type="spellStart"/>
      <w:r w:rsidR="00723FEF">
        <w:t>WiFi</w:t>
      </w:r>
      <w:proofErr w:type="spellEnd"/>
      <w:r w:rsidR="00723FEF">
        <w:t xml:space="preserve"> por la que envía estos datos.</w:t>
      </w:r>
    </w:p>
    <w:p w14:paraId="5C0C084F" w14:textId="77777777" w:rsidR="00723FEF" w:rsidRDefault="00723FEF" w:rsidP="00723FEF">
      <w:pPr>
        <w:pStyle w:val="Prrafodelista"/>
        <w:ind w:left="1004"/>
      </w:pPr>
    </w:p>
    <w:p w14:paraId="3B4497C0" w14:textId="2E8D7769" w:rsidR="00723FEF" w:rsidRDefault="00723FEF" w:rsidP="00723FEF">
      <w:pPr>
        <w:pStyle w:val="Prrafodelista"/>
        <w:numPr>
          <w:ilvl w:val="0"/>
          <w:numId w:val="17"/>
        </w:numPr>
      </w:pPr>
      <w:r w:rsidRPr="00723FEF">
        <w:rPr>
          <w:b/>
          <w:bCs/>
        </w:rPr>
        <w:t>Robot Móvil:</w:t>
      </w:r>
      <w:r>
        <w:t xml:space="preserve"> se trata de un robot diferencial, cuyo cerebro es también una </w:t>
      </w:r>
      <w:proofErr w:type="spellStart"/>
      <w:r>
        <w:t>NodeMCU</w:t>
      </w:r>
      <w:proofErr w:type="spellEnd"/>
      <w:r>
        <w:t>. En este caso, el robot se conecta a la red Wifi que ha desplegado el módulo de visión, recibiendo los datos de posición y procesándolos para seguir una determinada trayectoria.</w:t>
      </w:r>
    </w:p>
    <w:p w14:paraId="49CC9711" w14:textId="77777777" w:rsidR="00723FEF" w:rsidRDefault="00723FEF" w:rsidP="00723FEF">
      <w:pPr>
        <w:pStyle w:val="Prrafodelista"/>
      </w:pPr>
    </w:p>
    <w:p w14:paraId="4B6A585C" w14:textId="0A957EBF" w:rsidR="00723FEF" w:rsidRDefault="001D0247" w:rsidP="001D0247">
      <w:pPr>
        <w:pStyle w:val="Ttulo2"/>
        <w:numPr>
          <w:ilvl w:val="1"/>
          <w:numId w:val="1"/>
        </w:numPr>
        <w:ind w:hanging="436"/>
      </w:pPr>
      <w:r>
        <w:t xml:space="preserve"> </w:t>
      </w:r>
      <w:bookmarkStart w:id="3" w:name="_Toc115199253"/>
      <w:r>
        <w:t>SOFTWARE</w:t>
      </w:r>
      <w:bookmarkEnd w:id="3"/>
      <w:r w:rsidR="00723FEF">
        <w:t xml:space="preserve"> </w:t>
      </w:r>
    </w:p>
    <w:p w14:paraId="38127739" w14:textId="71B3F502" w:rsidR="001D0247" w:rsidRDefault="007862A0" w:rsidP="001D0247">
      <w:pPr>
        <w:ind w:firstLine="28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D6D1AF" wp14:editId="57B4F479">
                <wp:simplePos x="0" y="0"/>
                <wp:positionH relativeFrom="column">
                  <wp:posOffset>4110990</wp:posOffset>
                </wp:positionH>
                <wp:positionV relativeFrom="paragraph">
                  <wp:posOffset>201930</wp:posOffset>
                </wp:positionV>
                <wp:extent cx="1276350" cy="1399540"/>
                <wp:effectExtent l="0" t="0" r="0" b="0"/>
                <wp:wrapSquare wrapText="bothSides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1399540"/>
                          <a:chOff x="0" y="0"/>
                          <a:chExt cx="1276350" cy="1400296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7886"/>
                          <a:stretch/>
                        </pic:blipFill>
                        <pic:spPr bwMode="auto">
                          <a:xfrm>
                            <a:off x="0" y="0"/>
                            <a:ext cx="1181100" cy="1001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Cuadro de texto 2"/>
                        <wps:cNvSpPr txBox="1"/>
                        <wps:spPr>
                          <a:xfrm>
                            <a:off x="0" y="1143121"/>
                            <a:ext cx="1276350" cy="2571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A216BF5" w14:textId="7A3E8FE3" w:rsidR="007862A0" w:rsidRPr="00F26789" w:rsidRDefault="007862A0" w:rsidP="007862A0">
                              <w:pPr>
                                <w:pStyle w:val="Descripcin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Ilustración </w:t>
                              </w:r>
                              <w:fldSimple w:instr=" SEQ Ilustración \* ARABIC ">
                                <w:r w:rsidR="002771AC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: </w:t>
                              </w:r>
                              <w:r w:rsidR="002771AC">
                                <w:t>l</w:t>
                              </w:r>
                              <w:r>
                                <w:t xml:space="preserve">ogo de </w:t>
                              </w:r>
                              <w:proofErr w:type="spellStart"/>
                              <w:r>
                                <w:t>PixyMon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D6D1AF" id="Grupo 4" o:spid="_x0000_s1026" style="position:absolute;left:0;text-align:left;margin-left:323.7pt;margin-top:15.9pt;width:100.5pt;height:110.2pt;z-index:251660288;mso-height-relative:margin" coordsize="12763,140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11811;height:10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">
                  <v:imagedata r:id="rId12" o:title="" cropleft="-11722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top:11431;width:1276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6A216BF5" w14:textId="7A3E8FE3" w:rsidR="007862A0" w:rsidRPr="00F26789" w:rsidRDefault="007862A0" w:rsidP="007862A0">
                        <w:pPr>
                          <w:pStyle w:val="Descripcin"/>
                          <w:rPr>
                            <w:noProof/>
                            <w:sz w:val="20"/>
                            <w:szCs w:val="20"/>
                          </w:rPr>
                        </w:pPr>
                        <w:r>
                          <w:t xml:space="preserve">Ilustración </w:t>
                        </w:r>
                        <w:fldSimple w:instr=" SEQ Ilustración \* ARABIC ">
                          <w:r w:rsidR="002771AC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: </w:t>
                        </w:r>
                        <w:r w:rsidR="002771AC">
                          <w:t>l</w:t>
                        </w:r>
                        <w:r>
                          <w:t xml:space="preserve">ogo de </w:t>
                        </w:r>
                        <w:proofErr w:type="spellStart"/>
                        <w:r>
                          <w:t>PixyMon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17DA59" wp14:editId="7A99357F">
                <wp:simplePos x="0" y="0"/>
                <wp:positionH relativeFrom="column">
                  <wp:posOffset>4063366</wp:posOffset>
                </wp:positionH>
                <wp:positionV relativeFrom="paragraph">
                  <wp:posOffset>106680</wp:posOffset>
                </wp:positionV>
                <wp:extent cx="1371600" cy="14859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D2B40" id="Rectángulo 5" o:spid="_x0000_s1026" style="position:absolute;margin-left:319.95pt;margin-top:8.4pt;width:108pt;height:1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" filled="f" strokecolor="black [3213]" strokeweight="1pt"/>
            </w:pict>
          </mc:Fallback>
        </mc:AlternateContent>
      </w:r>
      <w:r w:rsidR="001D0247">
        <w:t xml:space="preserve">La cámara </w:t>
      </w:r>
      <w:proofErr w:type="spellStart"/>
      <w:r w:rsidR="001D0247">
        <w:t>Pixy</w:t>
      </w:r>
      <w:proofErr w:type="spellEnd"/>
      <w:r w:rsidR="001D0247">
        <w:t xml:space="preserve"> utiliza un software para su configuración llamado </w:t>
      </w:r>
      <w:proofErr w:type="spellStart"/>
      <w:r w:rsidR="001D0247">
        <w:t>Pixy</w:t>
      </w:r>
      <w:proofErr w:type="spellEnd"/>
      <w:r w:rsidR="001D0247">
        <w:t xml:space="preserve"> </w:t>
      </w:r>
      <w:proofErr w:type="spellStart"/>
      <w:r w:rsidR="001D0247">
        <w:t>Mon</w:t>
      </w:r>
      <w:proofErr w:type="spellEnd"/>
      <w:r w:rsidR="001D0247">
        <w:t xml:space="preserve">. Se puede descargar aquí: </w:t>
      </w:r>
      <w:hyperlink r:id="rId13" w:history="1">
        <w:r w:rsidR="001D0247" w:rsidRPr="00BD0EFA">
          <w:rPr>
            <w:rStyle w:val="Hipervnculo"/>
          </w:rPr>
          <w:t>https://pixycam.com/downloads-pixy1/</w:t>
        </w:r>
      </w:hyperlink>
      <w:r w:rsidR="001D0247">
        <w:t xml:space="preserve">. Tener en cuenta que este proyecto utiliza la </w:t>
      </w:r>
      <w:proofErr w:type="spellStart"/>
      <w:r w:rsidR="001D0247">
        <w:t>Pixy</w:t>
      </w:r>
      <w:proofErr w:type="spellEnd"/>
      <w:r w:rsidR="001D0247">
        <w:t xml:space="preserve"> 1, muy distinta de la 2. Se deberá instalar este software (no ocupa nada y es muy </w:t>
      </w:r>
      <w:proofErr w:type="spellStart"/>
      <w:r w:rsidR="001D0247">
        <w:t>sencillote</w:t>
      </w:r>
      <w:proofErr w:type="spellEnd"/>
      <w:r w:rsidR="001D0247">
        <w:t>) para poder calibrar la cámara.</w:t>
      </w:r>
    </w:p>
    <w:p w14:paraId="2A658A24" w14:textId="618352EB" w:rsidR="007862A0" w:rsidRDefault="007862A0" w:rsidP="001D0247">
      <w:pPr>
        <w:ind w:firstLine="284"/>
      </w:pPr>
      <w:r>
        <w:t>Con el software instalado podremos calibrar la cámara para ajustarla según la luz ambiente que tengamos. Además, es posible ajustar el brillo</w:t>
      </w:r>
      <w:r w:rsidR="00F85205">
        <w:t xml:space="preserve">, previsualizar si el enfoque y el encuadre son correctos, etc. </w:t>
      </w:r>
    </w:p>
    <w:p w14:paraId="69FA42FD" w14:textId="347831D3" w:rsidR="00F85205" w:rsidRDefault="00F85205" w:rsidP="001D0247">
      <w:pPr>
        <w:ind w:firstLine="284"/>
      </w:pPr>
    </w:p>
    <w:p w14:paraId="1F06F4BB" w14:textId="6DCA364A" w:rsidR="00F85205" w:rsidRDefault="00F85205" w:rsidP="00F85205">
      <w:pPr>
        <w:pStyle w:val="Ttulo2"/>
        <w:numPr>
          <w:ilvl w:val="0"/>
          <w:numId w:val="0"/>
        </w:numPr>
        <w:ind w:left="851" w:hanging="567"/>
      </w:pPr>
      <w:bookmarkStart w:id="4" w:name="_Toc115199254"/>
      <w:r>
        <w:t>1.3. Repositorio de github</w:t>
      </w:r>
      <w:r w:rsidR="002771AC">
        <w:t xml:space="preserve"> y estructura</w:t>
      </w:r>
      <w:bookmarkEnd w:id="4"/>
    </w:p>
    <w:p w14:paraId="5D1708C5" w14:textId="2AE7EF0E" w:rsidR="00F85205" w:rsidRDefault="002771AC" w:rsidP="00F85205">
      <w:pPr>
        <w:ind w:firstLine="28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06BB86" wp14:editId="32E6B472">
                <wp:simplePos x="0" y="0"/>
                <wp:positionH relativeFrom="column">
                  <wp:posOffset>4110990</wp:posOffset>
                </wp:positionH>
                <wp:positionV relativeFrom="paragraph">
                  <wp:posOffset>1472565</wp:posOffset>
                </wp:positionV>
                <wp:extent cx="1323975" cy="266700"/>
                <wp:effectExtent l="0" t="0" r="9525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75D142" w14:textId="7E596B25" w:rsidR="002771AC" w:rsidRPr="00D32A9E" w:rsidRDefault="002771AC" w:rsidP="002771AC">
                            <w:pPr>
                              <w:pStyle w:val="Descripci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repositorio.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6BB86" id="Cuadro de texto 8" o:spid="_x0000_s1029" type="#_x0000_t202" style="position:absolute;left:0;text-align:left;margin-left:323.7pt;margin-top:115.95pt;width:104.2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" stroked="f">
                <v:textbox inset="0,0,0,0">
                  <w:txbxContent>
                    <w:p w14:paraId="1975D142" w14:textId="7E596B25" w:rsidR="002771AC" w:rsidRPr="00D32A9E" w:rsidRDefault="002771AC" w:rsidP="002771AC">
                      <w:pPr>
                        <w:pStyle w:val="Descripcin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repositorio.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C1569" wp14:editId="453980EE">
                <wp:simplePos x="0" y="0"/>
                <wp:positionH relativeFrom="column">
                  <wp:posOffset>4063365</wp:posOffset>
                </wp:positionH>
                <wp:positionV relativeFrom="paragraph">
                  <wp:posOffset>100965</wp:posOffset>
                </wp:positionV>
                <wp:extent cx="1371600" cy="163830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BDF9E" id="Rectángulo 7" o:spid="_x0000_s1026" style="position:absolute;margin-left:319.95pt;margin-top:7.95pt;width:108pt;height:1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" filled="f" strokecolor="black [3213]" strokeweight="1pt"/>
            </w:pict>
          </mc:Fallback>
        </mc:AlternateContent>
      </w:r>
      <w:r w:rsidR="00F85205">
        <w:rPr>
          <w:noProof/>
        </w:rPr>
        <w:drawing>
          <wp:anchor distT="0" distB="0" distL="114300" distR="114300" simplePos="0" relativeHeight="251662336" behindDoc="0" locked="0" layoutInCell="1" allowOverlap="1" wp14:anchorId="13090915" wp14:editId="462E1F74">
            <wp:simplePos x="0" y="0"/>
            <wp:positionH relativeFrom="column">
              <wp:posOffset>4063365</wp:posOffset>
            </wp:positionH>
            <wp:positionV relativeFrom="paragraph">
              <wp:posOffset>100965</wp:posOffset>
            </wp:positionV>
            <wp:extent cx="1371600" cy="13716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205">
        <w:t xml:space="preserve">La localización de todo lo relacionado con este proyecto es el GitHub de </w:t>
      </w:r>
      <w:proofErr w:type="spellStart"/>
      <w:r w:rsidR="00F85205">
        <w:t>Reset</w:t>
      </w:r>
      <w:proofErr w:type="spellEnd"/>
      <w:r w:rsidR="00F85205">
        <w:t xml:space="preserve">. Aquí tienes un enlace que te permitirá acceder al repo: </w:t>
      </w:r>
      <w:hyperlink r:id="rId15" w:history="1">
        <w:r w:rsidR="00F85205" w:rsidRPr="00F85205">
          <w:rPr>
            <w:rStyle w:val="Hipervnculo"/>
          </w:rPr>
          <w:t>https://github.com/aereset/Pixy-Maps</w:t>
        </w:r>
      </w:hyperlink>
      <w:r w:rsidR="00F85205">
        <w:t>.</w:t>
      </w:r>
      <w:r w:rsidR="00F85205" w:rsidRPr="00F85205">
        <w:rPr>
          <w:noProof/>
        </w:rPr>
        <w:t xml:space="preserve"> </w:t>
      </w:r>
      <w:r>
        <w:rPr>
          <w:noProof/>
        </w:rPr>
        <w:t>Puedes escanear el código QR para acceder al enlace.</w:t>
      </w:r>
    </w:p>
    <w:p w14:paraId="1ECAA70F" w14:textId="69EFBB53" w:rsidR="002771AC" w:rsidRDefault="002771AC" w:rsidP="00F85205">
      <w:pPr>
        <w:ind w:firstLine="284"/>
      </w:pPr>
      <w:r>
        <w:t>El código está dividido en dos carpetas principales:</w:t>
      </w:r>
    </w:p>
    <w:p w14:paraId="725EAB76" w14:textId="454300DD" w:rsidR="002771AC" w:rsidRPr="006D2886" w:rsidRDefault="002771AC" w:rsidP="002771AC">
      <w:pPr>
        <w:pStyle w:val="Prrafodelista"/>
        <w:numPr>
          <w:ilvl w:val="0"/>
          <w:numId w:val="18"/>
        </w:numPr>
        <w:rPr>
          <w:b/>
          <w:bCs/>
        </w:rPr>
      </w:pPr>
      <w:r w:rsidRPr="002771AC">
        <w:rPr>
          <w:b/>
          <w:bCs/>
        </w:rPr>
        <w:t>“</w:t>
      </w:r>
      <w:proofErr w:type="spellStart"/>
      <w:r w:rsidRPr="002771AC">
        <w:rPr>
          <w:b/>
          <w:bCs/>
        </w:rPr>
        <w:t>code_PixyCar</w:t>
      </w:r>
      <w:proofErr w:type="spellEnd"/>
      <w:r w:rsidRPr="002771AC">
        <w:rPr>
          <w:b/>
          <w:bCs/>
        </w:rPr>
        <w:t>”</w:t>
      </w:r>
      <w:r>
        <w:rPr>
          <w:b/>
          <w:bCs/>
        </w:rPr>
        <w:t xml:space="preserve">: </w:t>
      </w:r>
      <w:r>
        <w:t xml:space="preserve">contiene el código de todo lo relacionado con el programa del coche. Se trata de un proyecto de </w:t>
      </w:r>
      <w:proofErr w:type="spellStart"/>
      <w:r>
        <w:t>Platformio</w:t>
      </w:r>
      <w:proofErr w:type="spellEnd"/>
      <w:r>
        <w:t xml:space="preserve">, que es una extensión de VS </w:t>
      </w:r>
      <w:proofErr w:type="spellStart"/>
      <w:r>
        <w:t>Code</w:t>
      </w:r>
      <w:proofErr w:type="spellEnd"/>
      <w:r>
        <w:t xml:space="preserve"> para programar microchips.</w:t>
      </w:r>
    </w:p>
    <w:p w14:paraId="368501F1" w14:textId="77777777" w:rsidR="006D2886" w:rsidRPr="002771AC" w:rsidRDefault="006D2886" w:rsidP="006D2886">
      <w:pPr>
        <w:pStyle w:val="Prrafodelista"/>
        <w:ind w:left="1004"/>
        <w:rPr>
          <w:b/>
          <w:bCs/>
        </w:rPr>
      </w:pPr>
    </w:p>
    <w:p w14:paraId="20864F38" w14:textId="0253ED89" w:rsidR="002771AC" w:rsidRPr="006D2886" w:rsidRDefault="002771AC" w:rsidP="002771AC">
      <w:pPr>
        <w:pStyle w:val="Prrafodelista"/>
        <w:numPr>
          <w:ilvl w:val="0"/>
          <w:numId w:val="18"/>
        </w:numPr>
        <w:rPr>
          <w:b/>
          <w:bCs/>
        </w:rPr>
      </w:pPr>
      <w:r w:rsidRPr="006D2886">
        <w:rPr>
          <w:b/>
          <w:bCs/>
        </w:rPr>
        <w:t>“</w:t>
      </w:r>
      <w:proofErr w:type="spellStart"/>
      <w:r w:rsidRPr="006D2886">
        <w:rPr>
          <w:b/>
          <w:bCs/>
        </w:rPr>
        <w:t>code_PixyMCU</w:t>
      </w:r>
      <w:proofErr w:type="spellEnd"/>
      <w:r w:rsidRPr="006D2886">
        <w:rPr>
          <w:b/>
          <w:bCs/>
        </w:rPr>
        <w:t>”</w:t>
      </w:r>
      <w:r w:rsidR="006D2886">
        <w:rPr>
          <w:b/>
          <w:bCs/>
        </w:rPr>
        <w:t>:</w:t>
      </w:r>
      <w:r w:rsidR="006D2886">
        <w:t xml:space="preserve"> contiene el código de todo lo relacionado con el módulo de visión. También es un proyecto de </w:t>
      </w:r>
      <w:proofErr w:type="spellStart"/>
      <w:r w:rsidR="006D2886">
        <w:t>Platformio</w:t>
      </w:r>
      <w:proofErr w:type="spellEnd"/>
      <w:r w:rsidR="006D2886">
        <w:t>.</w:t>
      </w:r>
    </w:p>
    <w:sectPr w:rsidR="002771AC" w:rsidRPr="006D2886" w:rsidSect="00213BA8"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0FB16" w14:textId="77777777" w:rsidR="00EE697C" w:rsidRDefault="00EE697C" w:rsidP="002806B4">
      <w:pPr>
        <w:spacing w:before="0" w:after="0" w:line="240" w:lineRule="auto"/>
      </w:pPr>
      <w:r>
        <w:separator/>
      </w:r>
    </w:p>
  </w:endnote>
  <w:endnote w:type="continuationSeparator" w:id="0">
    <w:p w14:paraId="4F6C410D" w14:textId="77777777" w:rsidR="00EE697C" w:rsidRDefault="00EE697C" w:rsidP="002806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TAtomatic">
    <w:altName w:val="Calibri"/>
    <w:charset w:val="00"/>
    <w:family w:val="auto"/>
    <w:pitch w:val="variable"/>
    <w:sig w:usb0="800000A7" w:usb1="0000004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4A5C7" w14:textId="0CF0F652" w:rsidR="008524B6" w:rsidRDefault="007915A2" w:rsidP="008524B6">
    <w:pPr>
      <w:pStyle w:val="Piedepgina"/>
      <w:jc w:val="right"/>
    </w:pPr>
    <w:proofErr w:type="spellStart"/>
    <w:r>
      <w:t>Reset</w:t>
    </w:r>
    <w:proofErr w:type="spellEnd"/>
    <w:r>
      <w:t xml:space="preserve"> </w:t>
    </w:r>
    <w:proofErr w:type="spellStart"/>
    <w:r>
      <w:t>Points</w:t>
    </w:r>
    <w:proofErr w:type="spellEnd"/>
    <w:r>
      <w:t xml:space="preserve"> - 2022/2023</w:t>
    </w:r>
    <w:r w:rsidR="008524B6">
      <w:ptab w:relativeTo="margin" w:alignment="center" w:leader="none"/>
    </w:r>
    <w:r w:rsidR="008524B6">
      <w:ptab w:relativeTo="margin" w:alignment="right" w:leader="none"/>
    </w:r>
    <w:r w:rsidR="0042138D" w:rsidRPr="0042138D">
      <w:fldChar w:fldCharType="begin"/>
    </w:r>
    <w:r w:rsidR="0042138D" w:rsidRPr="0042138D">
      <w:instrText>PAGE   \* MERGEFORMAT</w:instrText>
    </w:r>
    <w:r w:rsidR="0042138D" w:rsidRPr="0042138D">
      <w:fldChar w:fldCharType="separate"/>
    </w:r>
    <w:r w:rsidR="00373E09">
      <w:rPr>
        <w:noProof/>
      </w:rPr>
      <w:t>1</w:t>
    </w:r>
    <w:r w:rsidR="0042138D" w:rsidRPr="0042138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B7753" w14:textId="77777777" w:rsidR="00EE697C" w:rsidRDefault="00EE697C" w:rsidP="002806B4">
      <w:pPr>
        <w:spacing w:before="0" w:after="0" w:line="240" w:lineRule="auto"/>
      </w:pPr>
      <w:r>
        <w:separator/>
      </w:r>
    </w:p>
  </w:footnote>
  <w:footnote w:type="continuationSeparator" w:id="0">
    <w:p w14:paraId="262C861D" w14:textId="77777777" w:rsidR="00EE697C" w:rsidRDefault="00EE697C" w:rsidP="002806B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1F62" w14:textId="6EE56FD2" w:rsidR="002806B4" w:rsidRDefault="002806B4" w:rsidP="00213BA8">
    <w:pPr>
      <w:pStyle w:val="Encabezado"/>
      <w:tabs>
        <w:tab w:val="clear" w:pos="4252"/>
        <w:tab w:val="clear" w:pos="8504"/>
        <w:tab w:val="left" w:pos="6270"/>
      </w:tabs>
    </w:pPr>
    <w:r w:rsidRPr="00091106">
      <w:rPr>
        <w:rFonts w:ascii="LTAtomatic" w:hAnsi="LTAtomatic"/>
        <w:b/>
        <w:noProof/>
        <w:sz w:val="48"/>
        <w:lang w:val="en-GB" w:eastAsia="en-GB"/>
      </w:rPr>
      <w:drawing>
        <wp:anchor distT="0" distB="0" distL="114300" distR="114300" simplePos="0" relativeHeight="251659264" behindDoc="0" locked="0" layoutInCell="1" allowOverlap="1" wp14:anchorId="26B7CA20" wp14:editId="73D1EA2A">
          <wp:simplePos x="0" y="0"/>
          <wp:positionH relativeFrom="margin">
            <wp:posOffset>4463415</wp:posOffset>
          </wp:positionH>
          <wp:positionV relativeFrom="paragraph">
            <wp:posOffset>-230505</wp:posOffset>
          </wp:positionV>
          <wp:extent cx="1676400" cy="432207"/>
          <wp:effectExtent l="0" t="0" r="0" b="6350"/>
          <wp:wrapNone/>
          <wp:docPr id="31" name="Imagen 31" descr="C:\Users\DAVID\AppData\Local\Microsoft\Windows\INetCache\Content.Word\Logo+nomb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AVID\AppData\Local\Microsoft\Windows\INetCache\Content.Word\Logo+nombr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4322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13BA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192"/>
    <w:multiLevelType w:val="hybridMultilevel"/>
    <w:tmpl w:val="25F483A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5646CD"/>
    <w:multiLevelType w:val="multilevel"/>
    <w:tmpl w:val="F76ED85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082B0AED"/>
    <w:multiLevelType w:val="hybridMultilevel"/>
    <w:tmpl w:val="A41A002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6E6C94">
      <w:start w:val="1"/>
      <w:numFmt w:val="bullet"/>
      <w:lvlText w:val=""/>
      <w:lvlJc w:val="left"/>
      <w:pPr>
        <w:ind w:left="2484" w:hanging="360"/>
      </w:pPr>
      <w:rPr>
        <w:rFonts w:ascii="Symbol" w:hAnsi="Symbol" w:hint="default"/>
      </w:rPr>
    </w:lvl>
    <w:lvl w:ilvl="2" w:tplc="FFF27B3E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B7B2AA1"/>
    <w:multiLevelType w:val="hybridMultilevel"/>
    <w:tmpl w:val="516E5572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CED7949"/>
    <w:multiLevelType w:val="hybridMultilevel"/>
    <w:tmpl w:val="C99A9B64"/>
    <w:lvl w:ilvl="0" w:tplc="77C8CD98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20408"/>
    <w:multiLevelType w:val="hybridMultilevel"/>
    <w:tmpl w:val="A942D24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43C4C61"/>
    <w:multiLevelType w:val="hybridMultilevel"/>
    <w:tmpl w:val="ED906D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59C1B9F"/>
    <w:multiLevelType w:val="hybridMultilevel"/>
    <w:tmpl w:val="C8E824C4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78403B2"/>
    <w:multiLevelType w:val="hybridMultilevel"/>
    <w:tmpl w:val="E73C6EF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735767F"/>
    <w:multiLevelType w:val="hybridMultilevel"/>
    <w:tmpl w:val="B58420D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FA5536"/>
    <w:multiLevelType w:val="hybridMultilevel"/>
    <w:tmpl w:val="602CE6B6"/>
    <w:lvl w:ilvl="0" w:tplc="0C0A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7226956"/>
    <w:multiLevelType w:val="hybridMultilevel"/>
    <w:tmpl w:val="8F982888"/>
    <w:lvl w:ilvl="0" w:tplc="4C6E6C94">
      <w:start w:val="1"/>
      <w:numFmt w:val="bullet"/>
      <w:lvlText w:val=""/>
      <w:lvlJc w:val="left"/>
      <w:pPr>
        <w:ind w:left="24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63447A43"/>
    <w:multiLevelType w:val="multilevel"/>
    <w:tmpl w:val="D7A0B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8D573B1"/>
    <w:multiLevelType w:val="hybridMultilevel"/>
    <w:tmpl w:val="580C1AFA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BA6437"/>
    <w:multiLevelType w:val="hybridMultilevel"/>
    <w:tmpl w:val="A84E57E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1092DEB"/>
    <w:multiLevelType w:val="hybridMultilevel"/>
    <w:tmpl w:val="8CD07DC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0B1183"/>
    <w:multiLevelType w:val="hybridMultilevel"/>
    <w:tmpl w:val="E6AAAD3A"/>
    <w:lvl w:ilvl="0" w:tplc="57A0F6A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F1D5800"/>
    <w:multiLevelType w:val="hybridMultilevel"/>
    <w:tmpl w:val="9348DB6A"/>
    <w:lvl w:ilvl="0" w:tplc="0C0A0017">
      <w:start w:val="1"/>
      <w:numFmt w:val="lowerLetter"/>
      <w:lvlText w:val="%1)"/>
      <w:lvlJc w:val="left"/>
      <w:pPr>
        <w:ind w:left="1425" w:hanging="360"/>
      </w:p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1848860811">
    <w:abstractNumId w:val="12"/>
  </w:num>
  <w:num w:numId="2" w16cid:durableId="934480818">
    <w:abstractNumId w:val="1"/>
  </w:num>
  <w:num w:numId="3" w16cid:durableId="38940723">
    <w:abstractNumId w:val="4"/>
  </w:num>
  <w:num w:numId="4" w16cid:durableId="857308942">
    <w:abstractNumId w:val="3"/>
  </w:num>
  <w:num w:numId="5" w16cid:durableId="2103985674">
    <w:abstractNumId w:val="7"/>
  </w:num>
  <w:num w:numId="6" w16cid:durableId="1125149967">
    <w:abstractNumId w:val="5"/>
  </w:num>
  <w:num w:numId="7" w16cid:durableId="1548688688">
    <w:abstractNumId w:val="14"/>
  </w:num>
  <w:num w:numId="8" w16cid:durableId="1764304780">
    <w:abstractNumId w:val="13"/>
  </w:num>
  <w:num w:numId="9" w16cid:durableId="1544245035">
    <w:abstractNumId w:val="15"/>
  </w:num>
  <w:num w:numId="10" w16cid:durableId="360712507">
    <w:abstractNumId w:val="9"/>
  </w:num>
  <w:num w:numId="11" w16cid:durableId="543561477">
    <w:abstractNumId w:val="10"/>
  </w:num>
  <w:num w:numId="12" w16cid:durableId="1173422446">
    <w:abstractNumId w:val="0"/>
  </w:num>
  <w:num w:numId="13" w16cid:durableId="1307975205">
    <w:abstractNumId w:val="2"/>
  </w:num>
  <w:num w:numId="14" w16cid:durableId="1479375084">
    <w:abstractNumId w:val="11"/>
  </w:num>
  <w:num w:numId="15" w16cid:durableId="72168374">
    <w:abstractNumId w:val="17"/>
  </w:num>
  <w:num w:numId="16" w16cid:durableId="1283227030">
    <w:abstractNumId w:val="16"/>
  </w:num>
  <w:num w:numId="17" w16cid:durableId="1241213239">
    <w:abstractNumId w:val="8"/>
  </w:num>
  <w:num w:numId="18" w16cid:durableId="54082761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19"/>
    <w:rsid w:val="00003DC9"/>
    <w:rsid w:val="00004A34"/>
    <w:rsid w:val="0001128F"/>
    <w:rsid w:val="00011CF1"/>
    <w:rsid w:val="00023366"/>
    <w:rsid w:val="000603A4"/>
    <w:rsid w:val="00073875"/>
    <w:rsid w:val="000740BE"/>
    <w:rsid w:val="00091106"/>
    <w:rsid w:val="000916C6"/>
    <w:rsid w:val="000A0821"/>
    <w:rsid w:val="000A1124"/>
    <w:rsid w:val="000A3557"/>
    <w:rsid w:val="000A3BA8"/>
    <w:rsid w:val="000A4173"/>
    <w:rsid w:val="000A45F2"/>
    <w:rsid w:val="000A5554"/>
    <w:rsid w:val="000A649A"/>
    <w:rsid w:val="000B10E9"/>
    <w:rsid w:val="000B718B"/>
    <w:rsid w:val="000C21AC"/>
    <w:rsid w:val="000C5CED"/>
    <w:rsid w:val="000F2B63"/>
    <w:rsid w:val="001119F2"/>
    <w:rsid w:val="0012410E"/>
    <w:rsid w:val="00130074"/>
    <w:rsid w:val="00133070"/>
    <w:rsid w:val="00134E62"/>
    <w:rsid w:val="00155BBE"/>
    <w:rsid w:val="00170F42"/>
    <w:rsid w:val="00174851"/>
    <w:rsid w:val="001834D4"/>
    <w:rsid w:val="00186237"/>
    <w:rsid w:val="00192191"/>
    <w:rsid w:val="001925B4"/>
    <w:rsid w:val="00192CD4"/>
    <w:rsid w:val="001A352E"/>
    <w:rsid w:val="001B6A42"/>
    <w:rsid w:val="001C06CA"/>
    <w:rsid w:val="001C1B3E"/>
    <w:rsid w:val="001D0247"/>
    <w:rsid w:val="001D4251"/>
    <w:rsid w:val="001D6042"/>
    <w:rsid w:val="001E6711"/>
    <w:rsid w:val="001F051E"/>
    <w:rsid w:val="001F6015"/>
    <w:rsid w:val="001F6E0C"/>
    <w:rsid w:val="002126BE"/>
    <w:rsid w:val="00212E00"/>
    <w:rsid w:val="00213BA8"/>
    <w:rsid w:val="0023115D"/>
    <w:rsid w:val="00242CC4"/>
    <w:rsid w:val="00242E37"/>
    <w:rsid w:val="0024718A"/>
    <w:rsid w:val="00262F3F"/>
    <w:rsid w:val="002771AC"/>
    <w:rsid w:val="002806B4"/>
    <w:rsid w:val="0029688A"/>
    <w:rsid w:val="00297448"/>
    <w:rsid w:val="002A0D66"/>
    <w:rsid w:val="002A6908"/>
    <w:rsid w:val="002B1CF8"/>
    <w:rsid w:val="002B317F"/>
    <w:rsid w:val="002C42B6"/>
    <w:rsid w:val="002D39B8"/>
    <w:rsid w:val="002D4EBC"/>
    <w:rsid w:val="002D68EF"/>
    <w:rsid w:val="002E66F6"/>
    <w:rsid w:val="002F4F2C"/>
    <w:rsid w:val="0030310E"/>
    <w:rsid w:val="0031330E"/>
    <w:rsid w:val="00321459"/>
    <w:rsid w:val="0032762E"/>
    <w:rsid w:val="00340293"/>
    <w:rsid w:val="00343B7F"/>
    <w:rsid w:val="003466F4"/>
    <w:rsid w:val="00350404"/>
    <w:rsid w:val="00364B24"/>
    <w:rsid w:val="00365F10"/>
    <w:rsid w:val="00373E09"/>
    <w:rsid w:val="00390CCC"/>
    <w:rsid w:val="00391F31"/>
    <w:rsid w:val="003969B7"/>
    <w:rsid w:val="003A3332"/>
    <w:rsid w:val="003A3610"/>
    <w:rsid w:val="003A390E"/>
    <w:rsid w:val="003B04EC"/>
    <w:rsid w:val="003C3E3F"/>
    <w:rsid w:val="003C6DFA"/>
    <w:rsid w:val="003D3244"/>
    <w:rsid w:val="003D65C9"/>
    <w:rsid w:val="003E74E8"/>
    <w:rsid w:val="003F1B19"/>
    <w:rsid w:val="003F2976"/>
    <w:rsid w:val="003F46AC"/>
    <w:rsid w:val="0041473C"/>
    <w:rsid w:val="0042138D"/>
    <w:rsid w:val="00430484"/>
    <w:rsid w:val="00441395"/>
    <w:rsid w:val="004420A2"/>
    <w:rsid w:val="00475554"/>
    <w:rsid w:val="00476A6B"/>
    <w:rsid w:val="004819AB"/>
    <w:rsid w:val="0048369C"/>
    <w:rsid w:val="004A6057"/>
    <w:rsid w:val="004A65CC"/>
    <w:rsid w:val="004B1EEC"/>
    <w:rsid w:val="004B5C71"/>
    <w:rsid w:val="004C3C4E"/>
    <w:rsid w:val="004D0487"/>
    <w:rsid w:val="004D2050"/>
    <w:rsid w:val="004D4108"/>
    <w:rsid w:val="004E34DE"/>
    <w:rsid w:val="004E3D54"/>
    <w:rsid w:val="00524EB8"/>
    <w:rsid w:val="00532CEF"/>
    <w:rsid w:val="005352E9"/>
    <w:rsid w:val="005354B9"/>
    <w:rsid w:val="0057399D"/>
    <w:rsid w:val="005911CF"/>
    <w:rsid w:val="005A33C6"/>
    <w:rsid w:val="005A4DB4"/>
    <w:rsid w:val="005D4863"/>
    <w:rsid w:val="005F1959"/>
    <w:rsid w:val="005F4CE5"/>
    <w:rsid w:val="00602B39"/>
    <w:rsid w:val="00612182"/>
    <w:rsid w:val="00613B79"/>
    <w:rsid w:val="0062767E"/>
    <w:rsid w:val="00647604"/>
    <w:rsid w:val="006573ED"/>
    <w:rsid w:val="00664C7C"/>
    <w:rsid w:val="006659B9"/>
    <w:rsid w:val="00676C47"/>
    <w:rsid w:val="00677DD6"/>
    <w:rsid w:val="00680009"/>
    <w:rsid w:val="006A0406"/>
    <w:rsid w:val="006A20A9"/>
    <w:rsid w:val="006A2CCD"/>
    <w:rsid w:val="006A772C"/>
    <w:rsid w:val="006B2CE3"/>
    <w:rsid w:val="006C30CC"/>
    <w:rsid w:val="006D1236"/>
    <w:rsid w:val="006D2644"/>
    <w:rsid w:val="006D2886"/>
    <w:rsid w:val="006F16D5"/>
    <w:rsid w:val="00704ACE"/>
    <w:rsid w:val="007174C2"/>
    <w:rsid w:val="00723FEF"/>
    <w:rsid w:val="0073331A"/>
    <w:rsid w:val="00745C1F"/>
    <w:rsid w:val="007552AA"/>
    <w:rsid w:val="00760683"/>
    <w:rsid w:val="00764335"/>
    <w:rsid w:val="00767DEC"/>
    <w:rsid w:val="007705E4"/>
    <w:rsid w:val="00776C95"/>
    <w:rsid w:val="007862A0"/>
    <w:rsid w:val="007915A2"/>
    <w:rsid w:val="00791C69"/>
    <w:rsid w:val="00796DAA"/>
    <w:rsid w:val="007A2D57"/>
    <w:rsid w:val="007A373C"/>
    <w:rsid w:val="007B2F2A"/>
    <w:rsid w:val="007B791F"/>
    <w:rsid w:val="007E5174"/>
    <w:rsid w:val="008146BA"/>
    <w:rsid w:val="00822369"/>
    <w:rsid w:val="00832A46"/>
    <w:rsid w:val="008524B6"/>
    <w:rsid w:val="00864044"/>
    <w:rsid w:val="00874D21"/>
    <w:rsid w:val="00883CCF"/>
    <w:rsid w:val="00883F27"/>
    <w:rsid w:val="008846A1"/>
    <w:rsid w:val="00886F61"/>
    <w:rsid w:val="00887749"/>
    <w:rsid w:val="00891418"/>
    <w:rsid w:val="008A39E6"/>
    <w:rsid w:val="008C300D"/>
    <w:rsid w:val="008D13E7"/>
    <w:rsid w:val="008D2CEB"/>
    <w:rsid w:val="008D6379"/>
    <w:rsid w:val="008F2289"/>
    <w:rsid w:val="008F7455"/>
    <w:rsid w:val="0090224B"/>
    <w:rsid w:val="00916003"/>
    <w:rsid w:val="009245E1"/>
    <w:rsid w:val="00927B93"/>
    <w:rsid w:val="00935D90"/>
    <w:rsid w:val="00942306"/>
    <w:rsid w:val="00942511"/>
    <w:rsid w:val="0094699C"/>
    <w:rsid w:val="009504F4"/>
    <w:rsid w:val="00952A98"/>
    <w:rsid w:val="00957474"/>
    <w:rsid w:val="00970A81"/>
    <w:rsid w:val="00970BA9"/>
    <w:rsid w:val="00985694"/>
    <w:rsid w:val="00986649"/>
    <w:rsid w:val="0099709A"/>
    <w:rsid w:val="009D5C77"/>
    <w:rsid w:val="009E7B52"/>
    <w:rsid w:val="009F4289"/>
    <w:rsid w:val="009F6D7C"/>
    <w:rsid w:val="00A104E8"/>
    <w:rsid w:val="00A2196A"/>
    <w:rsid w:val="00A310DD"/>
    <w:rsid w:val="00A357B1"/>
    <w:rsid w:val="00A4256C"/>
    <w:rsid w:val="00A46757"/>
    <w:rsid w:val="00A57696"/>
    <w:rsid w:val="00A70A7B"/>
    <w:rsid w:val="00A7197F"/>
    <w:rsid w:val="00A73767"/>
    <w:rsid w:val="00A8274D"/>
    <w:rsid w:val="00A831C3"/>
    <w:rsid w:val="00A86724"/>
    <w:rsid w:val="00A954C2"/>
    <w:rsid w:val="00AA3519"/>
    <w:rsid w:val="00AA533C"/>
    <w:rsid w:val="00AB5932"/>
    <w:rsid w:val="00AD6CDB"/>
    <w:rsid w:val="00AF457A"/>
    <w:rsid w:val="00B13B01"/>
    <w:rsid w:val="00B41798"/>
    <w:rsid w:val="00B56301"/>
    <w:rsid w:val="00B60B85"/>
    <w:rsid w:val="00B618B9"/>
    <w:rsid w:val="00B742FD"/>
    <w:rsid w:val="00B754D6"/>
    <w:rsid w:val="00B857A1"/>
    <w:rsid w:val="00B90293"/>
    <w:rsid w:val="00B9576A"/>
    <w:rsid w:val="00B97EA0"/>
    <w:rsid w:val="00BA24CD"/>
    <w:rsid w:val="00BA695E"/>
    <w:rsid w:val="00BB4427"/>
    <w:rsid w:val="00BB758E"/>
    <w:rsid w:val="00BC1F71"/>
    <w:rsid w:val="00BC79D5"/>
    <w:rsid w:val="00BF5EE8"/>
    <w:rsid w:val="00BF6AAD"/>
    <w:rsid w:val="00C45992"/>
    <w:rsid w:val="00C462E3"/>
    <w:rsid w:val="00C66C00"/>
    <w:rsid w:val="00CA2D9B"/>
    <w:rsid w:val="00CB2ED2"/>
    <w:rsid w:val="00CC5B4E"/>
    <w:rsid w:val="00CC676F"/>
    <w:rsid w:val="00CD42DE"/>
    <w:rsid w:val="00CD560A"/>
    <w:rsid w:val="00CD5E71"/>
    <w:rsid w:val="00CF668C"/>
    <w:rsid w:val="00D00357"/>
    <w:rsid w:val="00D12E20"/>
    <w:rsid w:val="00D377D1"/>
    <w:rsid w:val="00D40BE9"/>
    <w:rsid w:val="00D673BF"/>
    <w:rsid w:val="00D81676"/>
    <w:rsid w:val="00DA4CBE"/>
    <w:rsid w:val="00DB1EC1"/>
    <w:rsid w:val="00DB49D0"/>
    <w:rsid w:val="00DF759C"/>
    <w:rsid w:val="00E054B0"/>
    <w:rsid w:val="00E149EA"/>
    <w:rsid w:val="00E510D8"/>
    <w:rsid w:val="00E519E6"/>
    <w:rsid w:val="00E62130"/>
    <w:rsid w:val="00E82E37"/>
    <w:rsid w:val="00EC00F0"/>
    <w:rsid w:val="00EC2EF4"/>
    <w:rsid w:val="00EC56C3"/>
    <w:rsid w:val="00EC7018"/>
    <w:rsid w:val="00EE0811"/>
    <w:rsid w:val="00EE3939"/>
    <w:rsid w:val="00EE4201"/>
    <w:rsid w:val="00EE697C"/>
    <w:rsid w:val="00EF346B"/>
    <w:rsid w:val="00EF468E"/>
    <w:rsid w:val="00EF77F1"/>
    <w:rsid w:val="00F01782"/>
    <w:rsid w:val="00F031D6"/>
    <w:rsid w:val="00F104B4"/>
    <w:rsid w:val="00F17867"/>
    <w:rsid w:val="00F22AE9"/>
    <w:rsid w:val="00F70019"/>
    <w:rsid w:val="00F85205"/>
    <w:rsid w:val="00F8667D"/>
    <w:rsid w:val="00F900D6"/>
    <w:rsid w:val="00F96F42"/>
    <w:rsid w:val="00FA0AAA"/>
    <w:rsid w:val="00FC04A7"/>
    <w:rsid w:val="00FC5442"/>
    <w:rsid w:val="00FC572E"/>
    <w:rsid w:val="00FD3BB6"/>
    <w:rsid w:val="00FD63BA"/>
    <w:rsid w:val="00FE16FA"/>
    <w:rsid w:val="00FE3D0C"/>
    <w:rsid w:val="00FF2751"/>
    <w:rsid w:val="09628446"/>
    <w:rsid w:val="481814B2"/>
    <w:rsid w:val="5CBBE1EC"/>
    <w:rsid w:val="6A22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7C8922"/>
  <w15:chartTrackingRefBased/>
  <w15:docId w15:val="{2C99C01C-7E40-481E-BAD0-8B0EAC62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E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2196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3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196A"/>
    <w:pPr>
      <w:numPr>
        <w:numId w:val="3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5C9"/>
    <w:pPr>
      <w:spacing w:before="300" w:after="0"/>
      <w:outlineLvl w:val="2"/>
    </w:pPr>
    <w:rPr>
      <w:b/>
      <w:caps/>
      <w:color w:val="1F3763" w:themeColor="accent1" w:themeShade="7F"/>
      <w:spacing w:val="15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744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744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744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744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744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744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196A"/>
    <w:rPr>
      <w:b/>
      <w:caps/>
      <w:color w:val="FFFFFF" w:themeColor="background1"/>
      <w:spacing w:val="15"/>
      <w:sz w:val="3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A2196A"/>
    <w:rPr>
      <w:b/>
      <w:caps/>
      <w:spacing w:val="15"/>
      <w:sz w:val="24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3D65C9"/>
    <w:rPr>
      <w:b/>
      <w:caps/>
      <w:color w:val="1F3763" w:themeColor="accent1" w:themeShade="7F"/>
      <w:spacing w:val="15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297448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7448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7448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7448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744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744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297448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F4289"/>
    <w:pPr>
      <w:spacing w:before="0" w:after="0"/>
    </w:pPr>
    <w:rPr>
      <w:rFonts w:asciiTheme="majorHAnsi" w:eastAsiaTheme="majorEastAsia" w:hAnsiTheme="majorHAnsi" w:cstheme="majorBidi"/>
      <w:b/>
      <w:caps/>
      <w:color w:val="4472C4" w:themeColor="accent1"/>
      <w:spacing w:val="10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F4289"/>
    <w:rPr>
      <w:rFonts w:asciiTheme="majorHAnsi" w:eastAsiaTheme="majorEastAsia" w:hAnsiTheme="majorHAnsi" w:cstheme="majorBidi"/>
      <w:b/>
      <w:caps/>
      <w:color w:val="4472C4" w:themeColor="accent1"/>
      <w:spacing w:val="10"/>
      <w:sz w:val="7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F4289"/>
    <w:pPr>
      <w:spacing w:before="0" w:after="500" w:line="240" w:lineRule="auto"/>
    </w:pPr>
    <w:rPr>
      <w:caps/>
      <w:color w:val="595959" w:themeColor="text1" w:themeTint="A6"/>
      <w:spacing w:val="10"/>
      <w:sz w:val="44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F4289"/>
    <w:rPr>
      <w:caps/>
      <w:color w:val="595959" w:themeColor="text1" w:themeTint="A6"/>
      <w:spacing w:val="10"/>
      <w:sz w:val="44"/>
      <w:szCs w:val="21"/>
    </w:rPr>
  </w:style>
  <w:style w:type="character" w:styleId="Textoennegrita">
    <w:name w:val="Strong"/>
    <w:uiPriority w:val="22"/>
    <w:qFormat/>
    <w:rsid w:val="00297448"/>
    <w:rPr>
      <w:b/>
      <w:bCs/>
    </w:rPr>
  </w:style>
  <w:style w:type="character" w:styleId="nfasis">
    <w:name w:val="Emphasis"/>
    <w:uiPriority w:val="20"/>
    <w:qFormat/>
    <w:rsid w:val="00297448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29744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9744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9744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744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7448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297448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A2196A"/>
    <w:rPr>
      <w:b/>
      <w:bCs/>
      <w:caps/>
      <w:color w:val="1F3763" w:themeColor="accent1" w:themeShade="7F"/>
      <w:spacing w:val="10"/>
      <w:sz w:val="20"/>
    </w:rPr>
  </w:style>
  <w:style w:type="character" w:styleId="Referenciasutil">
    <w:name w:val="Subtle Reference"/>
    <w:uiPriority w:val="31"/>
    <w:qFormat/>
    <w:rsid w:val="00297448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297448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297448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297448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EE081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E0811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EE081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4E6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134E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134E6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242CC4"/>
    <w:pPr>
      <w:autoSpaceDE w:val="0"/>
      <w:autoSpaceDN w:val="0"/>
      <w:adjustRightInd w:val="0"/>
      <w:spacing w:before="0"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Standard1">
    <w:name w:val="Standard1"/>
    <w:rsid w:val="003466F4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paragraph" w:customStyle="1" w:styleId="Textbody">
    <w:name w:val="Text body"/>
    <w:basedOn w:val="Standard1"/>
    <w:rsid w:val="003466F4"/>
    <w:pPr>
      <w:spacing w:before="0" w:after="120"/>
    </w:pPr>
  </w:style>
  <w:style w:type="numbering" w:customStyle="1" w:styleId="WWNum1">
    <w:name w:val="WWNum1"/>
    <w:basedOn w:val="Sinlista"/>
    <w:rsid w:val="003466F4"/>
    <w:pPr>
      <w:numPr>
        <w:numId w:val="2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110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106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5A4DB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5A4DB4"/>
  </w:style>
  <w:style w:type="paragraph" w:styleId="Encabezado">
    <w:name w:val="header"/>
    <w:basedOn w:val="Normal"/>
    <w:link w:val="EncabezadoCar"/>
    <w:uiPriority w:val="99"/>
    <w:unhideWhenUsed/>
    <w:rsid w:val="002806B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06B4"/>
  </w:style>
  <w:style w:type="paragraph" w:styleId="Piedepgina">
    <w:name w:val="footer"/>
    <w:basedOn w:val="Normal"/>
    <w:link w:val="PiedepginaCar"/>
    <w:uiPriority w:val="99"/>
    <w:unhideWhenUsed/>
    <w:rsid w:val="002806B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6B4"/>
  </w:style>
  <w:style w:type="paragraph" w:styleId="Textoindependiente">
    <w:name w:val="Body Text"/>
    <w:basedOn w:val="Normal"/>
    <w:link w:val="TextoindependienteCar"/>
    <w:uiPriority w:val="1"/>
    <w:qFormat/>
    <w:rsid w:val="002806B4"/>
    <w:pPr>
      <w:widowControl w:val="0"/>
      <w:autoSpaceDE w:val="0"/>
      <w:autoSpaceDN w:val="0"/>
      <w:spacing w:before="0" w:after="0" w:line="240" w:lineRule="auto"/>
    </w:pPr>
    <w:rPr>
      <w:rFonts w:eastAsia="Times New Roman" w:cs="Times New Roman"/>
      <w:sz w:val="24"/>
      <w:szCs w:val="24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6B4"/>
    <w:rPr>
      <w:rFonts w:eastAsia="Times New Roman" w:cs="Times New Roman"/>
      <w:sz w:val="24"/>
      <w:szCs w:val="24"/>
      <w:lang w:eastAsia="es-ES" w:bidi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3F46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46AC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46AC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46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46AC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AA3519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FC04A7"/>
    <w:pPr>
      <w:tabs>
        <w:tab w:val="left" w:pos="400"/>
        <w:tab w:val="right" w:leader="dot" w:pos="8494"/>
      </w:tabs>
      <w:spacing w:after="100"/>
    </w:pPr>
    <w:rPr>
      <w:b/>
      <w:caps/>
      <w:noProof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C04A7"/>
    <w:pPr>
      <w:tabs>
        <w:tab w:val="left" w:pos="426"/>
        <w:tab w:val="right" w:leader="dot" w:pos="8494"/>
      </w:tabs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C04A7"/>
    <w:pPr>
      <w:spacing w:after="100"/>
      <w:ind w:left="400"/>
    </w:pPr>
  </w:style>
  <w:style w:type="character" w:styleId="Textodelmarcadordeposicin">
    <w:name w:val="Placeholder Text"/>
    <w:basedOn w:val="Fuentedeprrafopredeter"/>
    <w:uiPriority w:val="99"/>
    <w:semiHidden/>
    <w:rsid w:val="00AB59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3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8078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34757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7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8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49929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45145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1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2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4059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8731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7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6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ixycam.com/downloads-pixy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aereset/Pixy-Maps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indows\Datos\Documentos\RESET\Curso%202019-2020\Cybertech\Bases\Cybertech_Bases_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698AE-38D5-4B75-8ACF-02817A184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Cybertech_Bases_plantilla.dotx</Template>
  <TotalTime>1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Centeno</dc:creator>
  <cp:keywords/>
  <dc:description/>
  <cp:lastModifiedBy>Jaime Bravo Algaba</cp:lastModifiedBy>
  <cp:revision>2</cp:revision>
  <cp:lastPrinted>2022-02-12T10:43:00Z</cp:lastPrinted>
  <dcterms:created xsi:type="dcterms:W3CDTF">2022-09-27T17:28:00Z</dcterms:created>
  <dcterms:modified xsi:type="dcterms:W3CDTF">2022-09-27T17:28:00Z</dcterms:modified>
</cp:coreProperties>
</file>